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317F4AE5" w:rsidR="003C131A" w:rsidRPr="003C131A" w:rsidRDefault="003C131A" w:rsidP="003C131A"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</w:p>
    <w:p w14:paraId="25C5711E" w14:textId="4A817211" w:rsidR="00C30E47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6992446" w:history="1">
        <w:r w:rsidR="00C30E47" w:rsidRPr="005606D8">
          <w:rPr>
            <w:rStyle w:val="Lienhypertexte"/>
            <w:noProof/>
          </w:rPr>
          <w:t>1. SFD</w:t>
        </w:r>
        <w:r w:rsidR="00C30E47">
          <w:rPr>
            <w:noProof/>
            <w:webHidden/>
          </w:rPr>
          <w:tab/>
        </w:r>
        <w:r w:rsidR="00C30E47">
          <w:rPr>
            <w:noProof/>
            <w:webHidden/>
          </w:rPr>
          <w:fldChar w:fldCharType="begin"/>
        </w:r>
        <w:r w:rsidR="00C30E47">
          <w:rPr>
            <w:noProof/>
            <w:webHidden/>
          </w:rPr>
          <w:instrText xml:space="preserve"> PAGEREF _Toc106992446 \h </w:instrText>
        </w:r>
        <w:r w:rsidR="00C30E47">
          <w:rPr>
            <w:noProof/>
            <w:webHidden/>
          </w:rPr>
        </w:r>
        <w:r w:rsidR="00C30E47">
          <w:rPr>
            <w:noProof/>
            <w:webHidden/>
          </w:rPr>
          <w:fldChar w:fldCharType="separate"/>
        </w:r>
        <w:r w:rsidR="00C30E47">
          <w:rPr>
            <w:noProof/>
            <w:webHidden/>
          </w:rPr>
          <w:t>1</w:t>
        </w:r>
        <w:r w:rsidR="00C30E47">
          <w:rPr>
            <w:noProof/>
            <w:webHidden/>
          </w:rPr>
          <w:fldChar w:fldCharType="end"/>
        </w:r>
      </w:hyperlink>
    </w:p>
    <w:p w14:paraId="229151CF" w14:textId="3F143F57" w:rsidR="00C30E47" w:rsidRDefault="00C30E47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6992447" w:history="1">
        <w:r w:rsidRPr="005606D8">
          <w:rPr>
            <w:rStyle w:val="Lienhypertexte"/>
            <w:noProof/>
          </w:rPr>
          <w:t>2.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_Toc106992447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F622CE" w14:textId="3BFC37BC" w:rsidR="00403A6C" w:rsidRDefault="00B338FD" w:rsidP="00403A6C">
      <w:r>
        <w:fldChar w:fldCharType="end"/>
      </w:r>
    </w:p>
    <w:p w14:paraId="27DB0968" w14:textId="1904B0A7" w:rsidR="00C30E47" w:rsidRDefault="00C30E47" w:rsidP="00403A6C"/>
    <w:p w14:paraId="63F9B049" w14:textId="1A9D92BB" w:rsidR="00C30E47" w:rsidRDefault="00C30E47" w:rsidP="00C30E47">
      <w:pPr>
        <w:pStyle w:val="Titre1"/>
      </w:pPr>
      <w:bookmarkStart w:id="0" w:name="_Toc106992446"/>
      <w:r>
        <w:t>SFD</w:t>
      </w:r>
      <w:bookmarkEnd w:id="0"/>
    </w:p>
    <w:p w14:paraId="2A12C882" w14:textId="77777777" w:rsidR="00C30E47" w:rsidRDefault="00C30E47" w:rsidP="00403A6C"/>
    <w:p w14:paraId="2DA21B5E" w14:textId="05543E0B" w:rsidR="006250AF" w:rsidRDefault="00AD2C06" w:rsidP="00B21808">
      <w:pPr>
        <w:pStyle w:val="Titre1"/>
      </w:pPr>
      <w:bookmarkStart w:id="1" w:name="_Toc106992447"/>
      <w:r>
        <w:t>Links</w:t>
      </w:r>
      <w:bookmarkEnd w:id="1"/>
    </w:p>
    <w:p w14:paraId="19DCCAE5" w14:textId="77777777" w:rsidR="00C47C98" w:rsidRDefault="00C47C98" w:rsidP="006250AF"/>
    <w:p w14:paraId="46608264" w14:textId="77777777" w:rsidR="008F5868" w:rsidRPr="008F5868" w:rsidRDefault="008F5868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DE37" w14:textId="77777777" w:rsidR="009F3BF1" w:rsidRDefault="009F3BF1" w:rsidP="00403A6C">
      <w:pPr>
        <w:spacing w:after="0" w:line="240" w:lineRule="auto"/>
      </w:pPr>
      <w:r>
        <w:separator/>
      </w:r>
    </w:p>
  </w:endnote>
  <w:endnote w:type="continuationSeparator" w:id="0">
    <w:p w14:paraId="2073B4D5" w14:textId="77777777" w:rsidR="009F3BF1" w:rsidRDefault="009F3BF1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5558996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r w:rsidR="009F3BF1">
      <w:fldChar w:fldCharType="begin"/>
    </w:r>
    <w:r w:rsidR="009F3BF1">
      <w:instrText xml:space="preserve"> FILENAME \* MERGEFORMAT </w:instrText>
    </w:r>
    <w:r w:rsidR="009F3BF1">
      <w:fldChar w:fldCharType="separate"/>
    </w:r>
    <w:r w:rsidR="00C30E47">
      <w:rPr>
        <w:noProof/>
      </w:rPr>
      <w:t>Java Dates.docx</w:t>
    </w:r>
    <w:r w:rsidR="009F3BF1">
      <w:rPr>
        <w:noProof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F18D" w14:textId="77777777" w:rsidR="009F3BF1" w:rsidRDefault="009F3BF1" w:rsidP="00403A6C">
      <w:pPr>
        <w:spacing w:after="0" w:line="240" w:lineRule="auto"/>
      </w:pPr>
      <w:r>
        <w:separator/>
      </w:r>
    </w:p>
  </w:footnote>
  <w:footnote w:type="continuationSeparator" w:id="0">
    <w:p w14:paraId="4B090D52" w14:textId="77777777" w:rsidR="009F3BF1" w:rsidRDefault="009F3BF1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556DB5" w14:textId="7E25E755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00-00-0000 00:00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91F57"/>
    <w:rsid w:val="0009336F"/>
    <w:rsid w:val="000E7F6C"/>
    <w:rsid w:val="000F1D3B"/>
    <w:rsid w:val="00113F25"/>
    <w:rsid w:val="00183426"/>
    <w:rsid w:val="0021572B"/>
    <w:rsid w:val="00254754"/>
    <w:rsid w:val="002A2B0A"/>
    <w:rsid w:val="002C3172"/>
    <w:rsid w:val="002E3917"/>
    <w:rsid w:val="002F6A39"/>
    <w:rsid w:val="00303AA8"/>
    <w:rsid w:val="0033471C"/>
    <w:rsid w:val="0034003D"/>
    <w:rsid w:val="00376DE7"/>
    <w:rsid w:val="00381279"/>
    <w:rsid w:val="003C131A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E2F33"/>
    <w:rsid w:val="009F3BF1"/>
    <w:rsid w:val="00A30F1D"/>
    <w:rsid w:val="00A957BA"/>
    <w:rsid w:val="00AD2C06"/>
    <w:rsid w:val="00AF1612"/>
    <w:rsid w:val="00B21808"/>
    <w:rsid w:val="00B2607F"/>
    <w:rsid w:val="00B338FD"/>
    <w:rsid w:val="00B44CB6"/>
    <w:rsid w:val="00B72642"/>
    <w:rsid w:val="00BA3336"/>
    <w:rsid w:val="00BC2636"/>
    <w:rsid w:val="00C14324"/>
    <w:rsid w:val="00C30E47"/>
    <w:rsid w:val="00C47C98"/>
    <w:rsid w:val="00C611BD"/>
    <w:rsid w:val="00D00386"/>
    <w:rsid w:val="00D62164"/>
    <w:rsid w:val="00D72E35"/>
    <w:rsid w:val="00DF53B1"/>
    <w:rsid w:val="00DF561E"/>
    <w:rsid w:val="00E564FA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</dc:title>
  <dc:subject>Java Dates</dc:subject>
  <dc:creator>Djamel CHABANE</dc:creator>
  <cp:keywords/>
  <dc:description>Java Dates</dc:description>
  <cp:lastModifiedBy>Djamel CHABANE</cp:lastModifiedBy>
  <cp:revision>2</cp:revision>
  <dcterms:created xsi:type="dcterms:W3CDTF">2022-06-24T17:45:00Z</dcterms:created>
  <dcterms:modified xsi:type="dcterms:W3CDTF">2022-06-24T17:49:00Z</dcterms:modified>
</cp:coreProperties>
</file>