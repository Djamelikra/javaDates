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1B50" w14:textId="43375886" w:rsidR="003C131A" w:rsidRDefault="003C131A" w:rsidP="003C131A">
      <w:pPr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</w:pPr>
      <w:r w:rsidRPr="003C131A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>Java</w:t>
      </w:r>
      <w:r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 xml:space="preserve"> </w:t>
      </w:r>
      <w:r w:rsidRPr="003C131A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>Dates</w:t>
      </w:r>
      <w:r w:rsidR="00AC0EDD">
        <w:rPr>
          <w:rFonts w:asciiTheme="majorBidi" w:eastAsiaTheme="majorEastAsia" w:hAnsiTheme="majorBidi" w:cstheme="majorBidi"/>
          <w:b/>
          <w:bCs/>
          <w:spacing w:val="-10"/>
          <w:kern w:val="28"/>
          <w:sz w:val="56"/>
          <w:szCs w:val="72"/>
        </w:rPr>
        <w:t xml:space="preserve"> SFD</w:t>
      </w:r>
    </w:p>
    <w:p w14:paraId="1833446A" w14:textId="77777777" w:rsidR="00AC0EDD" w:rsidRPr="003C131A" w:rsidRDefault="00AC0EDD" w:rsidP="003C131A"/>
    <w:p w14:paraId="3AA9AD90" w14:textId="5FA045F7" w:rsidR="009E2A9A" w:rsidRDefault="00B338FD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07266019" w:history="1">
        <w:r w:rsidR="009E2A9A" w:rsidRPr="005328F0">
          <w:rPr>
            <w:rStyle w:val="Lienhypertexte"/>
            <w:noProof/>
          </w:rPr>
          <w:t>1. Liste déroulante</w:t>
        </w:r>
        <w:r w:rsidR="009E2A9A">
          <w:rPr>
            <w:noProof/>
            <w:webHidden/>
          </w:rPr>
          <w:tab/>
        </w:r>
        <w:r w:rsidR="009E2A9A">
          <w:rPr>
            <w:noProof/>
            <w:webHidden/>
          </w:rPr>
          <w:fldChar w:fldCharType="begin"/>
        </w:r>
        <w:r w:rsidR="009E2A9A">
          <w:rPr>
            <w:noProof/>
            <w:webHidden/>
          </w:rPr>
          <w:instrText xml:space="preserve"> PAGEREF _Toc107266019 \h </w:instrText>
        </w:r>
        <w:r w:rsidR="009E2A9A">
          <w:rPr>
            <w:noProof/>
            <w:webHidden/>
          </w:rPr>
        </w:r>
        <w:r w:rsidR="009E2A9A">
          <w:rPr>
            <w:noProof/>
            <w:webHidden/>
          </w:rPr>
          <w:fldChar w:fldCharType="separate"/>
        </w:r>
        <w:r w:rsidR="009E2A9A">
          <w:rPr>
            <w:noProof/>
            <w:webHidden/>
          </w:rPr>
          <w:t>1</w:t>
        </w:r>
        <w:r w:rsidR="009E2A9A">
          <w:rPr>
            <w:noProof/>
            <w:webHidden/>
          </w:rPr>
          <w:fldChar w:fldCharType="end"/>
        </w:r>
      </w:hyperlink>
    </w:p>
    <w:p w14:paraId="1A7431CD" w14:textId="73D43F92" w:rsidR="009E2A9A" w:rsidRDefault="00945563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7266020" w:history="1">
        <w:r w:rsidR="009E2A9A" w:rsidRPr="005328F0">
          <w:rPr>
            <w:rStyle w:val="Lienhypertexte"/>
            <w:noProof/>
          </w:rPr>
          <w:t>2. JTabbedPane</w:t>
        </w:r>
        <w:r w:rsidR="009E2A9A">
          <w:rPr>
            <w:noProof/>
            <w:webHidden/>
          </w:rPr>
          <w:tab/>
        </w:r>
        <w:r w:rsidR="009E2A9A">
          <w:rPr>
            <w:noProof/>
            <w:webHidden/>
          </w:rPr>
          <w:fldChar w:fldCharType="begin"/>
        </w:r>
        <w:r w:rsidR="009E2A9A">
          <w:rPr>
            <w:noProof/>
            <w:webHidden/>
          </w:rPr>
          <w:instrText xml:space="preserve"> PAGEREF _Toc107266020 \h </w:instrText>
        </w:r>
        <w:r w:rsidR="009E2A9A">
          <w:rPr>
            <w:noProof/>
            <w:webHidden/>
          </w:rPr>
        </w:r>
        <w:r w:rsidR="009E2A9A">
          <w:rPr>
            <w:noProof/>
            <w:webHidden/>
          </w:rPr>
          <w:fldChar w:fldCharType="separate"/>
        </w:r>
        <w:r w:rsidR="009E2A9A">
          <w:rPr>
            <w:noProof/>
            <w:webHidden/>
          </w:rPr>
          <w:t>2</w:t>
        </w:r>
        <w:r w:rsidR="009E2A9A">
          <w:rPr>
            <w:noProof/>
            <w:webHidden/>
          </w:rPr>
          <w:fldChar w:fldCharType="end"/>
        </w:r>
      </w:hyperlink>
    </w:p>
    <w:p w14:paraId="76A739B2" w14:textId="5899A1E3" w:rsidR="009E2A9A" w:rsidRDefault="00945563">
      <w:pPr>
        <w:pStyle w:val="TM1"/>
        <w:tabs>
          <w:tab w:val="right" w:leader="hyphen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107266021" w:history="1">
        <w:r w:rsidR="009E2A9A" w:rsidRPr="005328F0">
          <w:rPr>
            <w:rStyle w:val="Lienhypertexte"/>
            <w:noProof/>
          </w:rPr>
          <w:t>3. Links</w:t>
        </w:r>
        <w:r w:rsidR="009E2A9A">
          <w:rPr>
            <w:noProof/>
            <w:webHidden/>
          </w:rPr>
          <w:tab/>
        </w:r>
        <w:r w:rsidR="009E2A9A">
          <w:rPr>
            <w:noProof/>
            <w:webHidden/>
          </w:rPr>
          <w:fldChar w:fldCharType="begin"/>
        </w:r>
        <w:r w:rsidR="009E2A9A">
          <w:rPr>
            <w:noProof/>
            <w:webHidden/>
          </w:rPr>
          <w:instrText xml:space="preserve"> PAGEREF _Toc107266021 \h </w:instrText>
        </w:r>
        <w:r w:rsidR="009E2A9A">
          <w:rPr>
            <w:noProof/>
            <w:webHidden/>
          </w:rPr>
        </w:r>
        <w:r w:rsidR="009E2A9A">
          <w:rPr>
            <w:noProof/>
            <w:webHidden/>
          </w:rPr>
          <w:fldChar w:fldCharType="separate"/>
        </w:r>
        <w:r w:rsidR="009E2A9A">
          <w:rPr>
            <w:noProof/>
            <w:webHidden/>
          </w:rPr>
          <w:t>5</w:t>
        </w:r>
        <w:r w:rsidR="009E2A9A">
          <w:rPr>
            <w:noProof/>
            <w:webHidden/>
          </w:rPr>
          <w:fldChar w:fldCharType="end"/>
        </w:r>
      </w:hyperlink>
    </w:p>
    <w:p w14:paraId="70F622CE" w14:textId="085D52A9" w:rsidR="00403A6C" w:rsidRDefault="00B338FD" w:rsidP="00403A6C">
      <w:r>
        <w:fldChar w:fldCharType="end"/>
      </w:r>
    </w:p>
    <w:p w14:paraId="27DB0968" w14:textId="603D7524" w:rsidR="00C30E47" w:rsidRDefault="004C79E6" w:rsidP="004C79E6">
      <w:pPr>
        <w:pStyle w:val="Titre1"/>
      </w:pPr>
      <w:bookmarkStart w:id="0" w:name="_Toc107266019"/>
      <w:r>
        <w:t>Liste déroulante</w:t>
      </w:r>
      <w:bookmarkEnd w:id="0"/>
    </w:p>
    <w:p w14:paraId="30C3D712" w14:textId="621E1FC7" w:rsidR="00D57184" w:rsidRDefault="00D57184" w:rsidP="00D57184">
      <w:r>
        <w:t>Dates en :</w:t>
      </w:r>
    </w:p>
    <w:p w14:paraId="38B60FCD" w14:textId="638C0FAB" w:rsidR="00D57184" w:rsidRDefault="00D57184" w:rsidP="00D57184">
      <w:r>
        <w:t>TU</w:t>
      </w:r>
    </w:p>
    <w:p w14:paraId="0F420457" w14:textId="4D5F62C5" w:rsidR="00D57184" w:rsidRDefault="00D57184" w:rsidP="00D57184">
      <w:r>
        <w:t>eu</w:t>
      </w:r>
    </w:p>
    <w:p w14:paraId="5947189B" w14:textId="5F5CEF23" w:rsidR="00D57184" w:rsidRDefault="00D57184" w:rsidP="00D57184">
      <w:r>
        <w:t>usa</w:t>
      </w:r>
    </w:p>
    <w:p w14:paraId="0B4F0E2D" w14:textId="78818320" w:rsidR="00D57184" w:rsidRDefault="00D57184" w:rsidP="00D57184">
      <w:proofErr w:type="spellStart"/>
      <w:r>
        <w:t>uk</w:t>
      </w:r>
      <w:proofErr w:type="spellEnd"/>
    </w:p>
    <w:p w14:paraId="1B904BFB" w14:textId="77777777" w:rsidR="00D57184" w:rsidRPr="00D57184" w:rsidRDefault="00D57184" w:rsidP="00D57184"/>
    <w:p w14:paraId="17A5922D" w14:textId="722D2EA7" w:rsidR="004C79E6" w:rsidRDefault="00A65193" w:rsidP="004C79E6">
      <w:r w:rsidRPr="00A65193">
        <w:rPr>
          <w:noProof/>
        </w:rPr>
        <w:lastRenderedPageBreak/>
        <w:drawing>
          <wp:inline distT="0" distB="0" distL="0" distR="0" wp14:anchorId="135B9ED9" wp14:editId="566B6C78">
            <wp:extent cx="5760720" cy="57607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AE8F" w14:textId="3533A9E1" w:rsidR="00A65193" w:rsidRDefault="00945563" w:rsidP="004C79E6">
      <w:pPr>
        <w:rPr>
          <w:lang w:val="en-US"/>
        </w:rPr>
      </w:pPr>
      <w:hyperlink r:id="rId9" w:history="1">
        <w:r w:rsidR="00A65193" w:rsidRPr="00A65193">
          <w:rPr>
            <w:rStyle w:val="Lienhypertexte"/>
            <w:lang w:val="en-US"/>
          </w:rPr>
          <w:t>C:\Users\Djamel\Workspace\jSwing\JOptionPane\JOptionPane\WorkItems</w:t>
        </w:r>
      </w:hyperlink>
    </w:p>
    <w:p w14:paraId="1A08DD41" w14:textId="77777777" w:rsidR="00A65193" w:rsidRDefault="00A65193" w:rsidP="004C79E6">
      <w:pPr>
        <w:rPr>
          <w:lang w:val="en-US"/>
        </w:rPr>
      </w:pPr>
    </w:p>
    <w:p w14:paraId="6E7A4828" w14:textId="77777777" w:rsidR="00A65193" w:rsidRDefault="00A65193" w:rsidP="004C79E6">
      <w:pPr>
        <w:rPr>
          <w:lang w:val="en-US"/>
        </w:rPr>
      </w:pPr>
    </w:p>
    <w:p w14:paraId="76AF1836" w14:textId="77777777" w:rsidR="00A65193" w:rsidRPr="00A65193" w:rsidRDefault="00A65193" w:rsidP="004C79E6">
      <w:pPr>
        <w:rPr>
          <w:lang w:val="en-US"/>
        </w:rPr>
      </w:pPr>
    </w:p>
    <w:p w14:paraId="1113D096" w14:textId="6FACFF5F" w:rsidR="004C79E6" w:rsidRDefault="00985476" w:rsidP="004C79E6">
      <w:r w:rsidRPr="00985476">
        <w:rPr>
          <w:noProof/>
        </w:rPr>
        <w:lastRenderedPageBreak/>
        <w:drawing>
          <wp:inline distT="0" distB="0" distL="0" distR="0" wp14:anchorId="6A489812" wp14:editId="0729F51D">
            <wp:extent cx="5760720" cy="1629410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D54C" w14:textId="05C89319" w:rsidR="00985476" w:rsidRDefault="00945563" w:rsidP="004C79E6">
      <w:hyperlink r:id="rId11" w:history="1">
        <w:r w:rsidR="00536669" w:rsidRPr="00DE08EA">
          <w:rPr>
            <w:rStyle w:val="Lienhypertexte"/>
          </w:rPr>
          <w:t>http://remy-manu.no-ip.biz/Java/Tutoriels/IHM/dialogue.html</w:t>
        </w:r>
      </w:hyperlink>
    </w:p>
    <w:p w14:paraId="55B63CAA" w14:textId="77777777" w:rsidR="00536669" w:rsidRDefault="00536669" w:rsidP="004C79E6"/>
    <w:p w14:paraId="3BF0CFC1" w14:textId="77777777" w:rsidR="00985476" w:rsidRPr="004C79E6" w:rsidRDefault="00985476" w:rsidP="004C79E6"/>
    <w:p w14:paraId="334F1F83" w14:textId="77777777" w:rsidR="004C79E6" w:rsidRDefault="004C79E6" w:rsidP="00403A6C"/>
    <w:p w14:paraId="63F9B049" w14:textId="6DD22C95" w:rsidR="00C30E47" w:rsidRDefault="00C30E47" w:rsidP="00D44E6B">
      <w:pPr>
        <w:pStyle w:val="Titre1"/>
        <w:numPr>
          <w:ilvl w:val="0"/>
          <w:numId w:val="0"/>
        </w:numPr>
      </w:pPr>
    </w:p>
    <w:p w14:paraId="3347E873" w14:textId="3BDFAC9D" w:rsidR="00D44E6B" w:rsidRPr="00D44E6B" w:rsidRDefault="00D44E6B" w:rsidP="00D44E6B">
      <w:pPr>
        <w:pStyle w:val="Titre1"/>
      </w:pPr>
      <w:bookmarkStart w:id="1" w:name="_Toc107266020"/>
      <w:r w:rsidRPr="00D44E6B">
        <w:t>JTabbedPane</w:t>
      </w:r>
      <w:bookmarkEnd w:id="1"/>
    </w:p>
    <w:p w14:paraId="4F5DF442" w14:textId="25463E84" w:rsidR="00FD4281" w:rsidRDefault="00FD4281" w:rsidP="002B50D3">
      <w:r w:rsidRPr="00FD4281">
        <w:rPr>
          <w:noProof/>
        </w:rPr>
        <w:drawing>
          <wp:inline distT="0" distB="0" distL="0" distR="0" wp14:anchorId="4BA6084E" wp14:editId="667157E8">
            <wp:extent cx="3412066" cy="2108200"/>
            <wp:effectExtent l="0" t="0" r="0" b="635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 rotWithShape="1"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12383" cy="2108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07442" w14:textId="697CB117" w:rsidR="00FD4281" w:rsidRDefault="00FD4281" w:rsidP="00403A6C">
      <w:r w:rsidRPr="00FD4281">
        <w:rPr>
          <w:noProof/>
        </w:rPr>
        <w:lastRenderedPageBreak/>
        <w:drawing>
          <wp:inline distT="0" distB="0" distL="0" distR="0" wp14:anchorId="437EEF45" wp14:editId="59E8F7A8">
            <wp:extent cx="3674533" cy="3004820"/>
            <wp:effectExtent l="0" t="0" r="254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76047" cy="3006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2A9AD" w14:textId="5E1BD29B" w:rsidR="00FD4281" w:rsidRDefault="00FD4281" w:rsidP="00403A6C">
      <w:r w:rsidRPr="00FD4281">
        <w:rPr>
          <w:noProof/>
        </w:rPr>
        <w:drawing>
          <wp:inline distT="0" distB="0" distL="0" distR="0" wp14:anchorId="48F58C17" wp14:editId="00ECF80E">
            <wp:extent cx="3649133" cy="3005667"/>
            <wp:effectExtent l="0" t="0" r="8890" b="4445"/>
            <wp:docPr id="4" name="Image 4" descr="Une image contenant texte, capture d’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moniteur&#10;&#10;Description générée automatiquement"/>
                    <pic:cNvPicPr/>
                  </pic:nvPicPr>
                  <pic:blipFill rotWithShape="1"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49876" cy="3006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B66C3" w14:textId="3270A99B" w:rsidR="00FD4281" w:rsidRDefault="00FD4281" w:rsidP="00403A6C"/>
    <w:p w14:paraId="27277EEB" w14:textId="6213D820" w:rsidR="00FD4281" w:rsidRDefault="00FD4281" w:rsidP="00403A6C">
      <w:r w:rsidRPr="00FD4281">
        <w:rPr>
          <w:noProof/>
        </w:rPr>
        <w:lastRenderedPageBreak/>
        <w:drawing>
          <wp:inline distT="0" distB="0" distL="0" distR="0" wp14:anchorId="6DAB7D45" wp14:editId="5AEBCAE5">
            <wp:extent cx="3742266" cy="3014133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 rotWithShape="1"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43266" cy="3014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73B10" w14:textId="28D61EBA" w:rsidR="00FD4281" w:rsidRDefault="00FD4281" w:rsidP="00403A6C">
      <w:r w:rsidRPr="00FD4281">
        <w:rPr>
          <w:noProof/>
        </w:rPr>
        <w:drawing>
          <wp:inline distT="0" distB="0" distL="0" distR="0" wp14:anchorId="33175FCC" wp14:editId="22C2DE47">
            <wp:extent cx="4067743" cy="3200847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87FF" w14:textId="2F0FF796" w:rsidR="00FD4281" w:rsidRDefault="00FD4281" w:rsidP="00403A6C">
      <w:r w:rsidRPr="00FD4281">
        <w:rPr>
          <w:noProof/>
        </w:rPr>
        <w:lastRenderedPageBreak/>
        <w:drawing>
          <wp:inline distT="0" distB="0" distL="0" distR="0" wp14:anchorId="2C0D7AA9" wp14:editId="0D184F12">
            <wp:extent cx="3886200" cy="3158067"/>
            <wp:effectExtent l="0" t="0" r="0" b="4445"/>
            <wp:docPr id="7" name="Image 7" descr="Une image contenant texte, ar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arbre, capture d’écran&#10;&#10;Description générée automatiquement"/>
                    <pic:cNvPicPr/>
                  </pic:nvPicPr>
                  <pic:blipFill rotWithShape="1"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887135" cy="3158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A085E" w14:textId="7B7FCD66" w:rsidR="00FD4281" w:rsidRDefault="00FD4281" w:rsidP="00403A6C"/>
    <w:p w14:paraId="70F7C8C6" w14:textId="6D06B603" w:rsidR="00FD4281" w:rsidRDefault="00071394" w:rsidP="00403A6C">
      <w:r w:rsidRPr="00071394">
        <w:rPr>
          <w:noProof/>
        </w:rPr>
        <w:drawing>
          <wp:inline distT="0" distB="0" distL="0" distR="0" wp14:anchorId="1A2E9621" wp14:editId="2B54E54D">
            <wp:extent cx="3716866" cy="2912533"/>
            <wp:effectExtent l="0" t="0" r="0" b="2540"/>
            <wp:docPr id="8" name="Image 8" descr="Une image contenant texte, capture d’écran, ar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, capture d’écran, arbre&#10;&#10;Description générée automatiquement"/>
                    <pic:cNvPicPr/>
                  </pic:nvPicPr>
                  <pic:blipFill rotWithShape="1"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17890" cy="2913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17BA4" w14:textId="77777777" w:rsidR="00071394" w:rsidRDefault="00071394" w:rsidP="00403A6C"/>
    <w:p w14:paraId="2DA21B5E" w14:textId="05543E0B" w:rsidR="006250AF" w:rsidRDefault="00AD2C06" w:rsidP="00B21808">
      <w:pPr>
        <w:pStyle w:val="Titre1"/>
      </w:pPr>
      <w:bookmarkStart w:id="2" w:name="_Toc107266021"/>
      <w:r>
        <w:t>Links</w:t>
      </w:r>
      <w:bookmarkEnd w:id="2"/>
    </w:p>
    <w:p w14:paraId="19DCCAE5" w14:textId="77777777" w:rsidR="00C47C98" w:rsidRDefault="00C47C98" w:rsidP="006250AF"/>
    <w:p w14:paraId="46608264" w14:textId="301D433E" w:rsidR="008F5868" w:rsidRDefault="00945563" w:rsidP="008F5868">
      <w:hyperlink r:id="rId19" w:history="1">
        <w:r w:rsidR="005103AC" w:rsidRPr="001E5181">
          <w:rPr>
            <w:rStyle w:val="Lienhypertexte"/>
          </w:rPr>
          <w:t>https://www.delftstack.com/fr/howto/java/how-to-get-the-current-date-time-in-java/</w:t>
        </w:r>
      </w:hyperlink>
    </w:p>
    <w:p w14:paraId="16BF0D4E" w14:textId="5FDA6DCD" w:rsidR="005103AC" w:rsidRDefault="00945563" w:rsidP="008F5868">
      <w:hyperlink r:id="rId20" w:history="1">
        <w:r w:rsidR="00FE3433" w:rsidRPr="001E5181">
          <w:rPr>
            <w:rStyle w:val="Lienhypertexte"/>
          </w:rPr>
          <w:t>https://docs.oracle.com/javase/8/docs/api/java/time/format/DateTimeFormatter.html</w:t>
        </w:r>
      </w:hyperlink>
    </w:p>
    <w:p w14:paraId="59B32E9B" w14:textId="115FA194" w:rsidR="00337F96" w:rsidRDefault="00945563" w:rsidP="008F5868">
      <w:hyperlink r:id="rId21" w:history="1">
        <w:r w:rsidR="00337F96" w:rsidRPr="001E5181">
          <w:rPr>
            <w:rStyle w:val="Lienhypertexte"/>
          </w:rPr>
          <w:t>https://www.delftstack.com/fr/howto/java/java-get-current-timestamp/</w:t>
        </w:r>
      </w:hyperlink>
    </w:p>
    <w:p w14:paraId="1CC67147" w14:textId="0E2DADCA" w:rsidR="00337F96" w:rsidRDefault="00945563" w:rsidP="008F5868">
      <w:hyperlink r:id="rId22" w:history="1">
        <w:r w:rsidR="00337F96" w:rsidRPr="001E5181">
          <w:rPr>
            <w:rStyle w:val="Lienhypertexte"/>
          </w:rPr>
          <w:t>https://koor.fr/Java/API/java/lang/System/currentTimeMillis.wp</w:t>
        </w:r>
      </w:hyperlink>
    </w:p>
    <w:p w14:paraId="4FD11EA3" w14:textId="77777777" w:rsidR="00337F96" w:rsidRDefault="00337F96" w:rsidP="008F5868"/>
    <w:p w14:paraId="2DFD4DF4" w14:textId="77777777" w:rsidR="00337F96" w:rsidRDefault="00337F96" w:rsidP="008F5868"/>
    <w:p w14:paraId="18AC5A8A" w14:textId="77777777" w:rsidR="00FE3433" w:rsidRPr="008F5868" w:rsidRDefault="00FE3433" w:rsidP="008F5868"/>
    <w:p w14:paraId="7F770FF0" w14:textId="77777777" w:rsidR="00B44CB6" w:rsidRDefault="00B44CB6" w:rsidP="00B44CB6"/>
    <w:p w14:paraId="15AB73AF" w14:textId="77777777" w:rsidR="009E2F33" w:rsidRDefault="009E2F33" w:rsidP="00B44CB6"/>
    <w:p w14:paraId="6D81C009" w14:textId="77777777" w:rsidR="009E2F33" w:rsidRDefault="009E2F33" w:rsidP="00B44CB6"/>
    <w:p w14:paraId="25B113B4" w14:textId="77777777" w:rsidR="00B44CB6" w:rsidRDefault="00B44CB6" w:rsidP="00B44CB6"/>
    <w:p w14:paraId="154DB2BD" w14:textId="77777777" w:rsidR="00B44CB6" w:rsidRDefault="00B44CB6" w:rsidP="00B44CB6"/>
    <w:p w14:paraId="60CEC809" w14:textId="77777777" w:rsidR="00B44CB6" w:rsidRDefault="00B44CB6" w:rsidP="00B44CB6"/>
    <w:p w14:paraId="77DCF721" w14:textId="77777777" w:rsidR="00B44CB6" w:rsidRDefault="00B44CB6" w:rsidP="00B44CB6"/>
    <w:p w14:paraId="7301A279" w14:textId="77777777" w:rsidR="00B44CB6" w:rsidRDefault="00B44CB6" w:rsidP="00B44CB6"/>
    <w:p w14:paraId="20C2F4F8" w14:textId="77777777" w:rsidR="00B44CB6" w:rsidRPr="00B44CB6" w:rsidRDefault="00B44CB6" w:rsidP="00B44CB6"/>
    <w:sectPr w:rsidR="00B44CB6" w:rsidRPr="00B44CB6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4E802" w14:textId="77777777" w:rsidR="00945563" w:rsidRDefault="00945563" w:rsidP="00403A6C">
      <w:pPr>
        <w:spacing w:after="0" w:line="240" w:lineRule="auto"/>
      </w:pPr>
      <w:r>
        <w:separator/>
      </w:r>
    </w:p>
  </w:endnote>
  <w:endnote w:type="continuationSeparator" w:id="0">
    <w:p w14:paraId="689D4A5D" w14:textId="77777777" w:rsidR="00945563" w:rsidRDefault="00945563" w:rsidP="00403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5F15" w14:textId="186EFFAC" w:rsidR="00403A6C" w:rsidRDefault="00606DC7" w:rsidP="0021572B">
    <w:pPr>
      <w:pStyle w:val="Pieddepage"/>
      <w:pBdr>
        <w:top w:val="single" w:sz="18" w:space="1" w:color="C45911" w:themeColor="accent2" w:themeShade="BF"/>
      </w:pBdr>
    </w:pPr>
    <w:r>
      <w:t xml:space="preserve">©Djamel CHABANE </w:t>
    </w:r>
    <w:r>
      <w:fldChar w:fldCharType="begin"/>
    </w:r>
    <w:r>
      <w:instrText xml:space="preserve"> CREATEDATE  \@ "yyyy"  \* MERGEFORMAT </w:instrText>
    </w:r>
    <w:r>
      <w:fldChar w:fldCharType="separate"/>
    </w:r>
    <w:r w:rsidR="00C30E47">
      <w:rPr>
        <w:noProof/>
      </w:rPr>
      <w:t>2022</w:t>
    </w:r>
    <w:r>
      <w:fldChar w:fldCharType="end"/>
    </w:r>
    <w:r>
      <w:ptab w:relativeTo="margin" w:alignment="center" w:leader="none"/>
    </w:r>
    <w:r w:rsidR="00945563">
      <w:fldChar w:fldCharType="begin"/>
    </w:r>
    <w:r w:rsidR="00945563">
      <w:instrText xml:space="preserve"> FILENAME \* MERGEFORMAT </w:instrText>
    </w:r>
    <w:r w:rsidR="00945563">
      <w:fldChar w:fldCharType="separate"/>
    </w:r>
    <w:r w:rsidR="00185BDC">
      <w:rPr>
        <w:noProof/>
      </w:rPr>
      <w:t>Java Dates_SFD.docx</w:t>
    </w:r>
    <w:r w:rsidR="00945563">
      <w:rPr>
        <w:noProof/>
      </w:rPr>
      <w:fldChar w:fldCharType="end"/>
    </w:r>
    <w:r>
      <w:ptab w:relativeTo="margin" w:alignment="right" w:leader="none"/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</w:t>
    </w:r>
    <w:r w:rsidR="007D3C96">
      <w:t>/</w:t>
    </w:r>
    <w: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AA321" w14:textId="77777777" w:rsidR="00945563" w:rsidRDefault="00945563" w:rsidP="00403A6C">
      <w:pPr>
        <w:spacing w:after="0" w:line="240" w:lineRule="auto"/>
      </w:pPr>
      <w:r>
        <w:separator/>
      </w:r>
    </w:p>
  </w:footnote>
  <w:footnote w:type="continuationSeparator" w:id="0">
    <w:p w14:paraId="2A1CCF06" w14:textId="77777777" w:rsidR="00945563" w:rsidRDefault="00945563" w:rsidP="00403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3B34E" w14:textId="77777777" w:rsidR="005C127A" w:rsidRDefault="005C127A" w:rsidP="00376DE7">
    <w:pPr>
      <w:pStyle w:val="En-tte"/>
      <w:jc w:val="center"/>
    </w:pPr>
    <w:r>
      <w:ptab w:relativeTo="margin" w:alignment="center" w:leader="none"/>
    </w:r>
    <w:r>
      <w:ptab w:relativeTo="margin" w:alignment="right" w:leader="none"/>
    </w:r>
  </w:p>
  <w:tbl>
    <w:tblPr>
      <w:tblStyle w:val="Grilledutableau"/>
      <w:tblW w:w="8998" w:type="dxa"/>
      <w:jc w:val="center"/>
      <w:tblLook w:val="04A0" w:firstRow="1" w:lastRow="0" w:firstColumn="1" w:lastColumn="0" w:noHBand="0" w:noVBand="1"/>
    </w:tblPr>
    <w:tblGrid>
      <w:gridCol w:w="1604"/>
      <w:gridCol w:w="4428"/>
      <w:gridCol w:w="1356"/>
      <w:gridCol w:w="1610"/>
    </w:tblGrid>
    <w:tr w:rsidR="00376DE7" w14:paraId="751D8415" w14:textId="77777777" w:rsidTr="000E7F6C">
      <w:trPr>
        <w:trHeight w:val="1020"/>
        <w:jc w:val="center"/>
      </w:trPr>
      <w:tc>
        <w:tcPr>
          <w:tcW w:w="1604" w:type="dxa"/>
        </w:tcPr>
        <w:p w14:paraId="3B428783" w14:textId="2326A822" w:rsidR="00376DE7" w:rsidRPr="00376DE7" w:rsidRDefault="00C30E47" w:rsidP="000E7F6C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1D0CD33B" wp14:editId="4FD21E22">
                <wp:simplePos x="0" y="0"/>
                <wp:positionH relativeFrom="column">
                  <wp:posOffset>-7807</wp:posOffset>
                </wp:positionH>
                <wp:positionV relativeFrom="paragraph">
                  <wp:posOffset>3175</wp:posOffset>
                </wp:positionV>
                <wp:extent cx="853988" cy="637775"/>
                <wp:effectExtent l="0" t="0" r="381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988" cy="63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28" w:type="dxa"/>
          <w:vMerge w:val="restart"/>
        </w:tcPr>
        <w:sdt>
          <w:sdtPr>
            <w:rPr>
              <w:rFonts w:asciiTheme="majorBidi" w:hAnsiTheme="majorBidi" w:cstheme="majorBidi"/>
              <w:b/>
              <w:bCs/>
              <w:sz w:val="56"/>
              <w:szCs w:val="56"/>
            </w:rPr>
            <w:alias w:val="Titre "/>
            <w:tag w:val=""/>
            <w:id w:val="72812237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2556DB5" w14:textId="354E7492" w:rsidR="00376DE7" w:rsidRPr="00376DE7" w:rsidRDefault="003C131A" w:rsidP="000E7F6C">
              <w:pPr>
                <w:pStyle w:val="En-tte"/>
                <w:spacing w:before="240"/>
                <w:jc w:val="center"/>
                <w:rPr>
                  <w:rFonts w:asciiTheme="majorBidi" w:hAnsiTheme="majorBidi" w:cstheme="majorBidi"/>
                  <w:sz w:val="56"/>
                  <w:szCs w:val="56"/>
                </w:rPr>
              </w:pPr>
              <w:r w:rsidRPr="003C131A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>Java</w:t>
              </w:r>
              <w:r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 xml:space="preserve"> </w:t>
              </w:r>
              <w:r w:rsidRPr="003C131A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>Dates</w:t>
              </w:r>
              <w:r w:rsidR="00AC0EDD">
                <w:rPr>
                  <w:rFonts w:asciiTheme="majorBidi" w:hAnsiTheme="majorBidi" w:cstheme="majorBidi"/>
                  <w:b/>
                  <w:bCs/>
                  <w:sz w:val="56"/>
                  <w:szCs w:val="56"/>
                </w:rPr>
                <w:t xml:space="preserve"> SFD</w:t>
              </w:r>
            </w:p>
          </w:sdtContent>
        </w:sdt>
      </w:tc>
      <w:tc>
        <w:tcPr>
          <w:tcW w:w="1356" w:type="dxa"/>
        </w:tcPr>
        <w:p w14:paraId="225E6650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1A87CF54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67297FD6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Réalisé le :</w:t>
          </w:r>
        </w:p>
      </w:tc>
      <w:tc>
        <w:tcPr>
          <w:tcW w:w="1610" w:type="dxa"/>
        </w:tcPr>
        <w:p w14:paraId="3E1A2908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0CA4EE27" w14:textId="77777777" w:rsidR="000E7F6C" w:rsidRDefault="000E7F6C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</w:p>
        <w:p w14:paraId="2E510445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CREATEDATE  \@ "dd-MM-yyyy"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3C131A">
            <w:rPr>
              <w:rFonts w:asciiTheme="majorBidi" w:hAnsiTheme="majorBidi" w:cstheme="majorBidi"/>
              <w:noProof/>
              <w:sz w:val="18"/>
              <w:szCs w:val="18"/>
            </w:rPr>
            <w:t>24-06-2022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  <w:tr w:rsidR="00376DE7" w14:paraId="2DA186D7" w14:textId="77777777" w:rsidTr="000E7F6C">
      <w:trPr>
        <w:trHeight w:val="267"/>
        <w:jc w:val="center"/>
      </w:trPr>
      <w:tc>
        <w:tcPr>
          <w:tcW w:w="1604" w:type="dxa"/>
        </w:tcPr>
        <w:p w14:paraId="0861229A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noProof/>
            </w:rPr>
          </w:pP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 xml:space="preserve">Nombre de pages : 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begin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instrText xml:space="preserve"> NUMPAGES  \* Arabic  \* MERGEFORMAT </w:instrTex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separate"/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t>2</w:t>
          </w:r>
          <w:r w:rsidRPr="00376DE7">
            <w:rPr>
              <w:rFonts w:asciiTheme="majorBidi" w:hAnsiTheme="majorBidi" w:cstheme="majorBidi"/>
              <w:noProof/>
              <w:sz w:val="16"/>
              <w:szCs w:val="16"/>
            </w:rPr>
            <w:fldChar w:fldCharType="end"/>
          </w:r>
        </w:p>
      </w:tc>
      <w:tc>
        <w:tcPr>
          <w:tcW w:w="4428" w:type="dxa"/>
          <w:vMerge/>
        </w:tcPr>
        <w:p w14:paraId="117922EC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</w:rPr>
          </w:pPr>
        </w:p>
      </w:tc>
      <w:tc>
        <w:tcPr>
          <w:tcW w:w="1356" w:type="dxa"/>
        </w:tcPr>
        <w:p w14:paraId="6F3D7B51" w14:textId="77777777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t>Modifié le :</w:t>
          </w:r>
        </w:p>
      </w:tc>
      <w:tc>
        <w:tcPr>
          <w:tcW w:w="1610" w:type="dxa"/>
        </w:tcPr>
        <w:p w14:paraId="24B0CC7C" w14:textId="6A820BD2" w:rsidR="00376DE7" w:rsidRPr="00376DE7" w:rsidRDefault="00376DE7" w:rsidP="000E7F6C">
          <w:pPr>
            <w:pStyle w:val="En-tte"/>
            <w:jc w:val="center"/>
            <w:rPr>
              <w:rFonts w:asciiTheme="majorBidi" w:hAnsiTheme="majorBidi" w:cstheme="majorBidi"/>
              <w:sz w:val="18"/>
              <w:szCs w:val="18"/>
            </w:rPr>
          </w:pP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begin"/>
          </w:r>
          <w:r w:rsidRPr="00376DE7">
            <w:rPr>
              <w:rFonts w:asciiTheme="majorBidi" w:hAnsiTheme="majorBidi" w:cstheme="majorBidi"/>
              <w:sz w:val="18"/>
              <w:szCs w:val="18"/>
            </w:rPr>
            <w:instrText xml:space="preserve"> SAVEDATE  \@ "dd-MM-yyyy HH:mm"  \* MERGEFORMAT </w:instrTex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separate"/>
          </w:r>
          <w:r w:rsidR="00D57184">
            <w:rPr>
              <w:rFonts w:asciiTheme="majorBidi" w:hAnsiTheme="majorBidi" w:cstheme="majorBidi"/>
              <w:noProof/>
              <w:sz w:val="18"/>
              <w:szCs w:val="18"/>
            </w:rPr>
            <w:t>27-06-2022 23:46</w:t>
          </w:r>
          <w:r w:rsidRPr="00376DE7">
            <w:rPr>
              <w:rFonts w:asciiTheme="majorBidi" w:hAnsiTheme="majorBidi" w:cstheme="majorBidi"/>
              <w:sz w:val="18"/>
              <w:szCs w:val="18"/>
            </w:rPr>
            <w:fldChar w:fldCharType="end"/>
          </w:r>
        </w:p>
      </w:tc>
    </w:tr>
  </w:tbl>
  <w:p w14:paraId="28BEBF1F" w14:textId="77777777" w:rsidR="005C127A" w:rsidRDefault="005C12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00F"/>
    <w:multiLevelType w:val="multilevel"/>
    <w:tmpl w:val="AE58E43A"/>
    <w:lvl w:ilvl="0">
      <w:start w:val="1"/>
      <w:numFmt w:val="decimal"/>
      <w:pStyle w:val="Titre1"/>
      <w:suff w:val="space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113" w:hanging="113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13" w:hanging="113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13" w:hanging="113"/>
      </w:pPr>
      <w:rPr>
        <w:rFonts w:hint="default"/>
      </w:rPr>
    </w:lvl>
    <w:lvl w:ilvl="4">
      <w:start w:val="1"/>
      <w:numFmt w:val="decimal"/>
      <w:pStyle w:val="Titre5"/>
      <w:suff w:val="space"/>
      <w:lvlText w:val="%1.%2.%3.%4.%5."/>
      <w:lvlJc w:val="left"/>
      <w:pPr>
        <w:ind w:left="113" w:hanging="113"/>
      </w:pPr>
      <w:rPr>
        <w:rFonts w:hint="default"/>
      </w:rPr>
    </w:lvl>
    <w:lvl w:ilvl="5">
      <w:start w:val="1"/>
      <w:numFmt w:val="decimal"/>
      <w:pStyle w:val="Titre6"/>
      <w:suff w:val="space"/>
      <w:lvlText w:val="%1.%2.%3.%4.%5.%6."/>
      <w:lvlJc w:val="left"/>
      <w:pPr>
        <w:ind w:left="113" w:hanging="113"/>
      </w:pPr>
      <w:rPr>
        <w:rFonts w:hint="default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113" w:hanging="113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593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1A"/>
    <w:rsid w:val="000075F6"/>
    <w:rsid w:val="00063E2B"/>
    <w:rsid w:val="00071394"/>
    <w:rsid w:val="00091F57"/>
    <w:rsid w:val="00092E91"/>
    <w:rsid w:val="0009336F"/>
    <w:rsid w:val="000E7F6C"/>
    <w:rsid w:val="000F1D3B"/>
    <w:rsid w:val="00113F25"/>
    <w:rsid w:val="00183426"/>
    <w:rsid w:val="00185BDC"/>
    <w:rsid w:val="0021572B"/>
    <w:rsid w:val="00254754"/>
    <w:rsid w:val="002A2B0A"/>
    <w:rsid w:val="002B50D3"/>
    <w:rsid w:val="002C3172"/>
    <w:rsid w:val="002E3917"/>
    <w:rsid w:val="002F6A39"/>
    <w:rsid w:val="00303AA8"/>
    <w:rsid w:val="0033471C"/>
    <w:rsid w:val="00337F96"/>
    <w:rsid w:val="0034003D"/>
    <w:rsid w:val="00376DE7"/>
    <w:rsid w:val="00381279"/>
    <w:rsid w:val="003C131A"/>
    <w:rsid w:val="003E2734"/>
    <w:rsid w:val="00403A6C"/>
    <w:rsid w:val="004337FD"/>
    <w:rsid w:val="00472424"/>
    <w:rsid w:val="004C79E6"/>
    <w:rsid w:val="005103AC"/>
    <w:rsid w:val="00536669"/>
    <w:rsid w:val="00547F50"/>
    <w:rsid w:val="005A5AD3"/>
    <w:rsid w:val="005A68D4"/>
    <w:rsid w:val="005B3D7C"/>
    <w:rsid w:val="005C127A"/>
    <w:rsid w:val="005C3B0C"/>
    <w:rsid w:val="005C435F"/>
    <w:rsid w:val="005D57E9"/>
    <w:rsid w:val="00606DC7"/>
    <w:rsid w:val="0061793C"/>
    <w:rsid w:val="006250AF"/>
    <w:rsid w:val="006A0008"/>
    <w:rsid w:val="006F72C0"/>
    <w:rsid w:val="007262C9"/>
    <w:rsid w:val="00735733"/>
    <w:rsid w:val="0075233C"/>
    <w:rsid w:val="007567A8"/>
    <w:rsid w:val="00757B1C"/>
    <w:rsid w:val="007B06D2"/>
    <w:rsid w:val="007C4AFC"/>
    <w:rsid w:val="007D3C96"/>
    <w:rsid w:val="008D2601"/>
    <w:rsid w:val="008F5868"/>
    <w:rsid w:val="00945563"/>
    <w:rsid w:val="00985476"/>
    <w:rsid w:val="009E2A9A"/>
    <w:rsid w:val="009E2F33"/>
    <w:rsid w:val="00A30F1D"/>
    <w:rsid w:val="00A65193"/>
    <w:rsid w:val="00A957BA"/>
    <w:rsid w:val="00AC0EDD"/>
    <w:rsid w:val="00AD2C06"/>
    <w:rsid w:val="00AF1612"/>
    <w:rsid w:val="00B10CA4"/>
    <w:rsid w:val="00B21808"/>
    <w:rsid w:val="00B2607F"/>
    <w:rsid w:val="00B338FD"/>
    <w:rsid w:val="00B44CB6"/>
    <w:rsid w:val="00B72642"/>
    <w:rsid w:val="00BA3336"/>
    <w:rsid w:val="00BC2636"/>
    <w:rsid w:val="00C14324"/>
    <w:rsid w:val="00C30E47"/>
    <w:rsid w:val="00C47C98"/>
    <w:rsid w:val="00C611BD"/>
    <w:rsid w:val="00D00386"/>
    <w:rsid w:val="00D44E6B"/>
    <w:rsid w:val="00D57184"/>
    <w:rsid w:val="00D62164"/>
    <w:rsid w:val="00D72E35"/>
    <w:rsid w:val="00DF53B1"/>
    <w:rsid w:val="00DF561E"/>
    <w:rsid w:val="00E564FA"/>
    <w:rsid w:val="00EC4C56"/>
    <w:rsid w:val="00ED33E9"/>
    <w:rsid w:val="00F14518"/>
    <w:rsid w:val="00F73197"/>
    <w:rsid w:val="00FC5BFD"/>
    <w:rsid w:val="00FD4281"/>
    <w:rsid w:val="00FE3433"/>
    <w:rsid w:val="00FF0591"/>
    <w:rsid w:val="00FF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D477EC"/>
  <w15:chartTrackingRefBased/>
  <w15:docId w15:val="{6A0F20D6-49CB-42E1-803E-175D7931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AD3"/>
  </w:style>
  <w:style w:type="paragraph" w:styleId="Titre1">
    <w:name w:val="heading 1"/>
    <w:basedOn w:val="Normal"/>
    <w:next w:val="Normal"/>
    <w:link w:val="Titre1Car"/>
    <w:uiPriority w:val="9"/>
    <w:qFormat/>
    <w:rsid w:val="006250AF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161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161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F1612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="Times New Roman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F1612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="Times New Roman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F1612"/>
    <w:pPr>
      <w:keepNext/>
      <w:keepLines/>
      <w:numPr>
        <w:ilvl w:val="5"/>
        <w:numId w:val="1"/>
      </w:numPr>
      <w:spacing w:before="40" w:after="0"/>
      <w:outlineLvl w:val="5"/>
    </w:pPr>
    <w:rPr>
      <w:rFonts w:ascii="Times New Roman" w:eastAsiaTheme="majorEastAsia" w:hAnsi="Times New Roman" w:cs="Times New Roman"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8F586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7319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319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3A6C"/>
  </w:style>
  <w:style w:type="paragraph" w:styleId="Pieddepage">
    <w:name w:val="footer"/>
    <w:basedOn w:val="Normal"/>
    <w:link w:val="PieddepageCar"/>
    <w:uiPriority w:val="99"/>
    <w:unhideWhenUsed/>
    <w:rsid w:val="00403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3A6C"/>
  </w:style>
  <w:style w:type="paragraph" w:styleId="Titre">
    <w:name w:val="Title"/>
    <w:basedOn w:val="Normal"/>
    <w:next w:val="Normal"/>
    <w:link w:val="TitreCar"/>
    <w:autoRedefine/>
    <w:uiPriority w:val="10"/>
    <w:qFormat/>
    <w:rsid w:val="0009336F"/>
    <w:pPr>
      <w:spacing w:after="0" w:line="240" w:lineRule="auto"/>
      <w:contextualSpacing/>
    </w:pPr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character" w:customStyle="1" w:styleId="TitreCar">
    <w:name w:val="Titre Car"/>
    <w:basedOn w:val="Policepardfaut"/>
    <w:link w:val="Titre"/>
    <w:uiPriority w:val="10"/>
    <w:rsid w:val="0009336F"/>
    <w:rPr>
      <w:rFonts w:asciiTheme="majorBidi" w:eastAsiaTheme="majorEastAsia" w:hAnsiTheme="majorBidi" w:cstheme="majorBidi"/>
      <w:b/>
      <w:bCs/>
      <w:spacing w:val="-10"/>
      <w:kern w:val="28"/>
      <w:sz w:val="56"/>
      <w:szCs w:val="72"/>
    </w:rPr>
  </w:style>
  <w:style w:type="table" w:styleId="Grilledutableau">
    <w:name w:val="Table Grid"/>
    <w:basedOn w:val="TableauNormal"/>
    <w:uiPriority w:val="39"/>
    <w:rsid w:val="005C1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C127A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6250AF"/>
    <w:rPr>
      <w:rFonts w:ascii="Times New Roman" w:eastAsiaTheme="majorEastAsia" w:hAnsi="Times New Roman" w:cs="Times New Roman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F1612"/>
    <w:rPr>
      <w:rFonts w:ascii="Times New Roman" w:eastAsiaTheme="majorEastAsia" w:hAnsi="Times New Roman" w:cs="Times New Roman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1612"/>
    <w:rPr>
      <w:rFonts w:ascii="Times New Roman" w:eastAsiaTheme="majorEastAsia" w:hAnsi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F1612"/>
    <w:rPr>
      <w:rFonts w:ascii="Times New Roman" w:eastAsiaTheme="majorEastAsia" w:hAnsi="Times New Roman" w:cs="Times New Roman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6Car">
    <w:name w:val="Titre 6 Car"/>
    <w:basedOn w:val="Policepardfaut"/>
    <w:link w:val="Titre6"/>
    <w:uiPriority w:val="9"/>
    <w:rsid w:val="00AF1612"/>
    <w:rPr>
      <w:rFonts w:ascii="Times New Roman" w:eastAsiaTheme="majorEastAsia" w:hAnsi="Times New Roman" w:cs="Times New Roman"/>
    </w:rPr>
  </w:style>
  <w:style w:type="character" w:customStyle="1" w:styleId="Titre7Car">
    <w:name w:val="Titre 7 Car"/>
    <w:basedOn w:val="Policepardfaut"/>
    <w:link w:val="Titre7"/>
    <w:uiPriority w:val="9"/>
    <w:rsid w:val="008F5868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F731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731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0F1D3B"/>
    <w:pPr>
      <w:spacing w:before="120" w:after="120"/>
    </w:pPr>
    <w:rPr>
      <w:rFonts w:cstheme="minorHAnsi"/>
      <w:b/>
      <w:bCs/>
      <w:caps/>
      <w:sz w:val="20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F1D3B"/>
    <w:pPr>
      <w:spacing w:after="0"/>
      <w:ind w:left="220"/>
    </w:pPr>
    <w:rPr>
      <w:rFonts w:cstheme="minorHAnsi"/>
      <w:smallCaps/>
      <w:sz w:val="20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F1D3B"/>
    <w:pPr>
      <w:spacing w:after="0"/>
      <w:ind w:left="440"/>
    </w:pPr>
    <w:rPr>
      <w:rFonts w:cstheme="minorHAnsi"/>
      <w:i/>
      <w:iCs/>
      <w:sz w:val="20"/>
      <w:szCs w:val="24"/>
    </w:rPr>
  </w:style>
  <w:style w:type="paragraph" w:styleId="TM4">
    <w:name w:val="toc 4"/>
    <w:basedOn w:val="Normal"/>
    <w:next w:val="Normal"/>
    <w:autoRedefine/>
    <w:uiPriority w:val="39"/>
    <w:unhideWhenUsed/>
    <w:rsid w:val="000F1D3B"/>
    <w:pPr>
      <w:spacing w:after="0"/>
      <w:ind w:left="660"/>
    </w:pPr>
    <w:rPr>
      <w:rFonts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0F1D3B"/>
    <w:pPr>
      <w:spacing w:after="0"/>
      <w:ind w:left="880"/>
    </w:pPr>
    <w:rPr>
      <w:rFonts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0F1D3B"/>
    <w:pPr>
      <w:spacing w:after="0"/>
      <w:ind w:left="1100"/>
    </w:pPr>
    <w:rPr>
      <w:rFonts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0F1D3B"/>
    <w:pPr>
      <w:spacing w:after="0"/>
      <w:ind w:left="1320"/>
    </w:pPr>
    <w:rPr>
      <w:rFonts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0F1D3B"/>
    <w:pPr>
      <w:spacing w:after="0"/>
      <w:ind w:left="1540"/>
    </w:pPr>
    <w:rPr>
      <w:rFonts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0F1D3B"/>
    <w:pPr>
      <w:spacing w:after="0"/>
      <w:ind w:left="1760"/>
    </w:pPr>
    <w:rPr>
      <w:rFonts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0F1D3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2F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003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delftstack.com/fr/howto/java/java-get-current-timestamp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ocs.oracle.com/javase/8/docs/api/java/time/format/DateTimeFormatt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my-manu.no-ip.biz/Java/Tutoriels/IHM/dialogue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www.delftstack.com/fr/howto/java/how-to-get-the-current-date-time-in-java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Djamel\Workspace\jSwing\JOptionPane\JOptionPane\WorkItems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koor.fr/Java/API/java/lang/System/currentTimeMillis.w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amel\Documents\Mod&#232;les%20Office%20personnalis&#233;s\ModTw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F999A-371E-47EE-A806-B7A897CAA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ModTwo.dotx</Template>
  <TotalTime>59</TotalTime>
  <Pages>7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Java Dates SFD</vt:lpstr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Dates SFD</dc:title>
  <dc:subject>Java Dates SFD</dc:subject>
  <dc:creator>Djamel CHABANE</dc:creator>
  <cp:keywords/>
  <dc:description>Java Dates SFD</dc:description>
  <cp:lastModifiedBy>Djamel CHABANE</cp:lastModifiedBy>
  <cp:revision>16</cp:revision>
  <dcterms:created xsi:type="dcterms:W3CDTF">2022-06-27T20:49:00Z</dcterms:created>
  <dcterms:modified xsi:type="dcterms:W3CDTF">2022-06-28T09:10:00Z</dcterms:modified>
</cp:coreProperties>
</file>