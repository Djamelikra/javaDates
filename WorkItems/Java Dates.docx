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81B50" w14:textId="317F4AE5" w:rsidR="003C131A" w:rsidRPr="003C131A" w:rsidRDefault="003C131A" w:rsidP="003C131A">
      <w:r w:rsidRPr="003C131A">
        <w:rPr>
          <w:rFonts w:asciiTheme="majorBidi" w:eastAsiaTheme="majorEastAsia" w:hAnsiTheme="majorBidi" w:cstheme="majorBidi"/>
          <w:b/>
          <w:bCs/>
          <w:spacing w:val="-10"/>
          <w:kern w:val="28"/>
          <w:sz w:val="56"/>
          <w:szCs w:val="72"/>
        </w:rPr>
        <w:t>J</w:t>
      </w:r>
      <w:r w:rsidRPr="003C131A">
        <w:rPr>
          <w:rFonts w:asciiTheme="majorBidi" w:eastAsiaTheme="majorEastAsia" w:hAnsiTheme="majorBidi" w:cstheme="majorBidi"/>
          <w:b/>
          <w:bCs/>
          <w:spacing w:val="-10"/>
          <w:kern w:val="28"/>
          <w:sz w:val="56"/>
          <w:szCs w:val="72"/>
        </w:rPr>
        <w:t>ava</w:t>
      </w:r>
      <w:r>
        <w:rPr>
          <w:rFonts w:asciiTheme="majorBidi" w:eastAsiaTheme="majorEastAsia" w:hAnsiTheme="majorBidi" w:cstheme="majorBidi"/>
          <w:b/>
          <w:bCs/>
          <w:spacing w:val="-10"/>
          <w:kern w:val="28"/>
          <w:sz w:val="56"/>
          <w:szCs w:val="72"/>
        </w:rPr>
        <w:t xml:space="preserve"> </w:t>
      </w:r>
      <w:r w:rsidRPr="003C131A">
        <w:rPr>
          <w:rFonts w:asciiTheme="majorBidi" w:eastAsiaTheme="majorEastAsia" w:hAnsiTheme="majorBidi" w:cstheme="majorBidi"/>
          <w:b/>
          <w:bCs/>
          <w:spacing w:val="-10"/>
          <w:kern w:val="28"/>
          <w:sz w:val="56"/>
          <w:szCs w:val="72"/>
        </w:rPr>
        <w:t>Dates</w:t>
      </w:r>
    </w:p>
    <w:p w14:paraId="25C5711E" w14:textId="4A817211" w:rsidR="00C30E47" w:rsidRDefault="00B338FD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06992446" w:history="1">
        <w:r w:rsidR="00C30E47" w:rsidRPr="005606D8">
          <w:rPr>
            <w:rStyle w:val="Lienhypertexte"/>
            <w:noProof/>
          </w:rPr>
          <w:t>1. SFD</w:t>
        </w:r>
        <w:r w:rsidR="00C30E47">
          <w:rPr>
            <w:noProof/>
            <w:webHidden/>
          </w:rPr>
          <w:tab/>
        </w:r>
        <w:r w:rsidR="00C30E47">
          <w:rPr>
            <w:noProof/>
            <w:webHidden/>
          </w:rPr>
          <w:fldChar w:fldCharType="begin"/>
        </w:r>
        <w:r w:rsidR="00C30E47">
          <w:rPr>
            <w:noProof/>
            <w:webHidden/>
          </w:rPr>
          <w:instrText xml:space="preserve"> PAGEREF _Toc106992446 \h </w:instrText>
        </w:r>
        <w:r w:rsidR="00C30E47">
          <w:rPr>
            <w:noProof/>
            <w:webHidden/>
          </w:rPr>
        </w:r>
        <w:r w:rsidR="00C30E47">
          <w:rPr>
            <w:noProof/>
            <w:webHidden/>
          </w:rPr>
          <w:fldChar w:fldCharType="separate"/>
        </w:r>
        <w:r w:rsidR="00C30E47">
          <w:rPr>
            <w:noProof/>
            <w:webHidden/>
          </w:rPr>
          <w:t>1</w:t>
        </w:r>
        <w:r w:rsidR="00C30E47">
          <w:rPr>
            <w:noProof/>
            <w:webHidden/>
          </w:rPr>
          <w:fldChar w:fldCharType="end"/>
        </w:r>
      </w:hyperlink>
    </w:p>
    <w:p w14:paraId="229151CF" w14:textId="3F143F57" w:rsidR="00C30E47" w:rsidRDefault="00C30E47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6992447" w:history="1">
        <w:r w:rsidRPr="005606D8">
          <w:rPr>
            <w:rStyle w:val="Lienhypertexte"/>
            <w:noProof/>
          </w:rPr>
          <w:t>2. 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_Toc106992447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0F622CE" w14:textId="3BFC37BC" w:rsidR="00403A6C" w:rsidRDefault="00B338FD" w:rsidP="00403A6C">
      <w:r>
        <w:fldChar w:fldCharType="end"/>
      </w:r>
    </w:p>
    <w:p w14:paraId="27DB0968" w14:textId="1904B0A7" w:rsidR="00C30E47" w:rsidRDefault="00C30E47" w:rsidP="00403A6C"/>
    <w:p w14:paraId="63F9B049" w14:textId="1A9D92BB" w:rsidR="00C30E47" w:rsidRDefault="00C30E47" w:rsidP="00C30E47">
      <w:pPr>
        <w:pStyle w:val="Titre1"/>
      </w:pPr>
      <w:bookmarkStart w:id="0" w:name="_Toc106992446"/>
      <w:r>
        <w:t>SFD</w:t>
      </w:r>
      <w:bookmarkEnd w:id="0"/>
    </w:p>
    <w:p w14:paraId="2A12C882" w14:textId="77777777" w:rsidR="00C30E47" w:rsidRDefault="00C30E47" w:rsidP="00403A6C"/>
    <w:p w14:paraId="2DA21B5E" w14:textId="05543E0B" w:rsidR="006250AF" w:rsidRDefault="00AD2C06" w:rsidP="00B21808">
      <w:pPr>
        <w:pStyle w:val="Titre1"/>
      </w:pPr>
      <w:bookmarkStart w:id="1" w:name="_Toc106992447"/>
      <w:r>
        <w:t>Links</w:t>
      </w:r>
      <w:bookmarkEnd w:id="1"/>
    </w:p>
    <w:p w14:paraId="19DCCAE5" w14:textId="77777777" w:rsidR="00C47C98" w:rsidRDefault="00C47C98" w:rsidP="006250AF"/>
    <w:p w14:paraId="46608264" w14:textId="77777777" w:rsidR="008F5868" w:rsidRPr="008F5868" w:rsidRDefault="008F5868" w:rsidP="008F5868"/>
    <w:p w14:paraId="7F770FF0" w14:textId="77777777" w:rsidR="00B44CB6" w:rsidRDefault="00B44CB6" w:rsidP="00B44CB6"/>
    <w:p w14:paraId="15AB73AF" w14:textId="77777777" w:rsidR="009E2F33" w:rsidRDefault="009E2F33" w:rsidP="00B44CB6"/>
    <w:p w14:paraId="6D81C009" w14:textId="77777777" w:rsidR="009E2F33" w:rsidRDefault="009E2F33" w:rsidP="00B44CB6"/>
    <w:p w14:paraId="25B113B4" w14:textId="77777777" w:rsidR="00B44CB6" w:rsidRDefault="00B44CB6" w:rsidP="00B44CB6"/>
    <w:p w14:paraId="154DB2BD" w14:textId="77777777" w:rsidR="00B44CB6" w:rsidRDefault="00B44CB6" w:rsidP="00B44CB6"/>
    <w:p w14:paraId="60CEC809" w14:textId="77777777" w:rsidR="00B44CB6" w:rsidRDefault="00B44CB6" w:rsidP="00B44CB6"/>
    <w:p w14:paraId="77DCF721" w14:textId="77777777" w:rsidR="00B44CB6" w:rsidRDefault="00B44CB6" w:rsidP="00B44CB6"/>
    <w:p w14:paraId="7301A279" w14:textId="77777777" w:rsidR="00B44CB6" w:rsidRDefault="00B44CB6" w:rsidP="00B44CB6"/>
    <w:p w14:paraId="20C2F4F8" w14:textId="77777777" w:rsidR="00B44CB6" w:rsidRPr="00B44CB6" w:rsidRDefault="00B44CB6" w:rsidP="00B44CB6"/>
    <w:sectPr w:rsidR="00B44CB6" w:rsidRPr="00B44CB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3D35C" w14:textId="77777777" w:rsidR="00063E2B" w:rsidRDefault="00063E2B" w:rsidP="00403A6C">
      <w:pPr>
        <w:spacing w:after="0" w:line="240" w:lineRule="auto"/>
      </w:pPr>
      <w:r>
        <w:separator/>
      </w:r>
    </w:p>
  </w:endnote>
  <w:endnote w:type="continuationSeparator" w:id="0">
    <w:p w14:paraId="73D0725F" w14:textId="77777777" w:rsidR="00063E2B" w:rsidRDefault="00063E2B" w:rsidP="0040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65F15" w14:textId="55589964" w:rsidR="00403A6C" w:rsidRDefault="00606DC7" w:rsidP="0021572B">
    <w:pPr>
      <w:pStyle w:val="Pieddepage"/>
      <w:pBdr>
        <w:top w:val="single" w:sz="18" w:space="1" w:color="C45911" w:themeColor="accent2" w:themeShade="BF"/>
      </w:pBdr>
    </w:pPr>
    <w:r>
      <w:t xml:space="preserve">©Djamel CHABANE </w:t>
    </w:r>
    <w:r>
      <w:fldChar w:fldCharType="begin"/>
    </w:r>
    <w:r>
      <w:instrText xml:space="preserve"> CREATEDATE  \@ "yyyy"  \* MERGEFORMAT </w:instrText>
    </w:r>
    <w:r>
      <w:fldChar w:fldCharType="separate"/>
    </w:r>
    <w:r w:rsidR="00C30E47">
      <w:rPr>
        <w:noProof/>
      </w:rPr>
      <w:t>2022</w:t>
    </w:r>
    <w:r>
      <w:fldChar w:fldCharType="end"/>
    </w:r>
    <w:r>
      <w:ptab w:relativeTo="margin" w:alignment="center" w:leader="none"/>
    </w:r>
    <w:r w:rsidR="00063E2B">
      <w:fldChar w:fldCharType="begin"/>
    </w:r>
    <w:r w:rsidR="00063E2B">
      <w:instrText xml:space="preserve"> FILENAME \* MERGEFORMAT </w:instrText>
    </w:r>
    <w:r w:rsidR="00063E2B">
      <w:fldChar w:fldCharType="separate"/>
    </w:r>
    <w:r w:rsidR="00C30E47">
      <w:rPr>
        <w:noProof/>
      </w:rPr>
      <w:t>Java Dates.docx</w:t>
    </w:r>
    <w:r w:rsidR="00063E2B">
      <w:rPr>
        <w:noProof/>
      </w:rPr>
      <w:fldChar w:fldCharType="end"/>
    </w:r>
    <w:r>
      <w:ptab w:relativeTo="margin" w:alignment="right" w:leader="none"/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</w:t>
    </w:r>
    <w:r w:rsidR="007D3C96">
      <w:t>/</w:t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10A88" w14:textId="77777777" w:rsidR="00063E2B" w:rsidRDefault="00063E2B" w:rsidP="00403A6C">
      <w:pPr>
        <w:spacing w:after="0" w:line="240" w:lineRule="auto"/>
      </w:pPr>
      <w:r>
        <w:separator/>
      </w:r>
    </w:p>
  </w:footnote>
  <w:footnote w:type="continuationSeparator" w:id="0">
    <w:p w14:paraId="444102C4" w14:textId="77777777" w:rsidR="00063E2B" w:rsidRDefault="00063E2B" w:rsidP="00403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3B34E" w14:textId="77777777" w:rsidR="005C127A" w:rsidRDefault="005C127A" w:rsidP="00376DE7">
    <w:pPr>
      <w:pStyle w:val="En-tte"/>
      <w:jc w:val="center"/>
    </w:pPr>
    <w:r>
      <w:ptab w:relativeTo="margin" w:alignment="center" w:leader="none"/>
    </w:r>
    <w:r>
      <w:ptab w:relativeTo="margin" w:alignment="right" w:leader="none"/>
    </w:r>
  </w:p>
  <w:tbl>
    <w:tblPr>
      <w:tblStyle w:val="Grilledutableau"/>
      <w:tblW w:w="8998" w:type="dxa"/>
      <w:jc w:val="center"/>
      <w:tblLook w:val="04A0" w:firstRow="1" w:lastRow="0" w:firstColumn="1" w:lastColumn="0" w:noHBand="0" w:noVBand="1"/>
    </w:tblPr>
    <w:tblGrid>
      <w:gridCol w:w="1604"/>
      <w:gridCol w:w="4428"/>
      <w:gridCol w:w="1356"/>
      <w:gridCol w:w="1610"/>
    </w:tblGrid>
    <w:tr w:rsidR="00376DE7" w14:paraId="751D8415" w14:textId="77777777" w:rsidTr="000E7F6C">
      <w:trPr>
        <w:trHeight w:val="1020"/>
        <w:jc w:val="center"/>
      </w:trPr>
      <w:tc>
        <w:tcPr>
          <w:tcW w:w="1604" w:type="dxa"/>
        </w:tcPr>
        <w:p w14:paraId="3B428783" w14:textId="2326A822" w:rsidR="00376DE7" w:rsidRPr="00376DE7" w:rsidRDefault="00C30E47" w:rsidP="000E7F6C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D0CD33B" wp14:editId="4FD21E22">
                <wp:simplePos x="0" y="0"/>
                <wp:positionH relativeFrom="column">
                  <wp:posOffset>-7807</wp:posOffset>
                </wp:positionH>
                <wp:positionV relativeFrom="paragraph">
                  <wp:posOffset>3175</wp:posOffset>
                </wp:positionV>
                <wp:extent cx="853988" cy="637775"/>
                <wp:effectExtent l="0" t="0" r="381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3988" cy="637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428" w:type="dxa"/>
          <w:vMerge w:val="restart"/>
        </w:tcPr>
        <w:sdt>
          <w:sdtPr>
            <w:rPr>
              <w:rFonts w:asciiTheme="majorBidi" w:hAnsiTheme="majorBidi" w:cstheme="majorBidi"/>
              <w:b/>
              <w:bCs/>
              <w:sz w:val="56"/>
              <w:szCs w:val="56"/>
            </w:rPr>
            <w:alias w:val="Titre "/>
            <w:tag w:val=""/>
            <w:id w:val="72812237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2556DB5" w14:textId="7E25E755" w:rsidR="00376DE7" w:rsidRPr="00376DE7" w:rsidRDefault="003C131A" w:rsidP="000E7F6C">
              <w:pPr>
                <w:pStyle w:val="En-tte"/>
                <w:spacing w:before="240"/>
                <w:jc w:val="center"/>
                <w:rPr>
                  <w:rFonts w:asciiTheme="majorBidi" w:hAnsiTheme="majorBidi" w:cstheme="majorBidi"/>
                  <w:sz w:val="56"/>
                  <w:szCs w:val="56"/>
                </w:rPr>
              </w:pPr>
              <w:r w:rsidRPr="003C131A">
                <w:rPr>
                  <w:rFonts w:asciiTheme="majorBidi" w:hAnsiTheme="majorBidi" w:cstheme="majorBidi"/>
                  <w:b/>
                  <w:bCs/>
                  <w:sz w:val="56"/>
                  <w:szCs w:val="56"/>
                </w:rPr>
                <w:t>J</w:t>
              </w:r>
              <w:r w:rsidRPr="003C131A">
                <w:rPr>
                  <w:rFonts w:asciiTheme="majorBidi" w:hAnsiTheme="majorBidi" w:cstheme="majorBidi"/>
                  <w:b/>
                  <w:bCs/>
                  <w:sz w:val="56"/>
                  <w:szCs w:val="56"/>
                </w:rPr>
                <w:t>ava</w:t>
              </w:r>
              <w:r>
                <w:rPr>
                  <w:rFonts w:asciiTheme="majorBidi" w:hAnsiTheme="majorBidi" w:cstheme="majorBidi"/>
                  <w:b/>
                  <w:bCs/>
                  <w:sz w:val="56"/>
                  <w:szCs w:val="56"/>
                </w:rPr>
                <w:t xml:space="preserve"> </w:t>
              </w:r>
              <w:r w:rsidRPr="003C131A">
                <w:rPr>
                  <w:rFonts w:asciiTheme="majorBidi" w:hAnsiTheme="majorBidi" w:cstheme="majorBidi"/>
                  <w:b/>
                  <w:bCs/>
                  <w:sz w:val="56"/>
                  <w:szCs w:val="56"/>
                </w:rPr>
                <w:t>Dates</w:t>
              </w:r>
            </w:p>
          </w:sdtContent>
        </w:sdt>
      </w:tc>
      <w:tc>
        <w:tcPr>
          <w:tcW w:w="1356" w:type="dxa"/>
        </w:tcPr>
        <w:p w14:paraId="225E6650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1A87CF54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67297FD6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Réalisé le :</w:t>
          </w:r>
        </w:p>
      </w:tc>
      <w:tc>
        <w:tcPr>
          <w:tcW w:w="1610" w:type="dxa"/>
        </w:tcPr>
        <w:p w14:paraId="3E1A2908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0CA4EE27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2E510445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CREATEDATE  \@ "dd-MM-yyyy"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3C131A">
            <w:rPr>
              <w:rFonts w:asciiTheme="majorBidi" w:hAnsiTheme="majorBidi" w:cstheme="majorBidi"/>
              <w:noProof/>
              <w:sz w:val="18"/>
              <w:szCs w:val="18"/>
            </w:rPr>
            <w:t>24-06-2022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  <w:tr w:rsidR="00376DE7" w14:paraId="2DA186D7" w14:textId="77777777" w:rsidTr="000E7F6C">
      <w:trPr>
        <w:trHeight w:val="267"/>
        <w:jc w:val="center"/>
      </w:trPr>
      <w:tc>
        <w:tcPr>
          <w:tcW w:w="1604" w:type="dxa"/>
        </w:tcPr>
        <w:p w14:paraId="0861229A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noProof/>
            </w:rPr>
          </w:pP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 xml:space="preserve">Nombre de pages : 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begin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instrText xml:space="preserve"> NUMPAGES  \* Arabic  \* MERGEFORMAT </w:instrTex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separate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>2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end"/>
          </w:r>
        </w:p>
      </w:tc>
      <w:tc>
        <w:tcPr>
          <w:tcW w:w="4428" w:type="dxa"/>
          <w:vMerge/>
        </w:tcPr>
        <w:p w14:paraId="117922EC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</w:rPr>
          </w:pPr>
        </w:p>
      </w:tc>
      <w:tc>
        <w:tcPr>
          <w:tcW w:w="1356" w:type="dxa"/>
        </w:tcPr>
        <w:p w14:paraId="6F3D7B51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Modifié le :</w:t>
          </w:r>
        </w:p>
      </w:tc>
      <w:tc>
        <w:tcPr>
          <w:tcW w:w="1610" w:type="dxa"/>
        </w:tcPr>
        <w:p w14:paraId="24B0CC7C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SAVEDATE  \@ "dd-MM-yyyy HH:mm"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3C131A">
            <w:rPr>
              <w:rFonts w:asciiTheme="majorBidi" w:hAnsiTheme="majorBidi" w:cstheme="majorBidi"/>
              <w:noProof/>
              <w:sz w:val="18"/>
              <w:szCs w:val="18"/>
            </w:rPr>
            <w:t>00-00-0000 00:00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</w:tbl>
  <w:p w14:paraId="28BEBF1F" w14:textId="77777777" w:rsidR="005C127A" w:rsidRDefault="005C12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00F"/>
    <w:multiLevelType w:val="multilevel"/>
    <w:tmpl w:val="AE58E43A"/>
    <w:lvl w:ilvl="0">
      <w:start w:val="1"/>
      <w:numFmt w:val="decimal"/>
      <w:pStyle w:val="Titre1"/>
      <w:suff w:val="space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13" w:hanging="113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13" w:hanging="113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."/>
      <w:lvlJc w:val="left"/>
      <w:pPr>
        <w:ind w:left="113" w:hanging="113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."/>
      <w:lvlJc w:val="left"/>
      <w:pPr>
        <w:ind w:left="113" w:hanging="113"/>
      </w:pPr>
      <w:rPr>
        <w:rFonts w:hint="default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113" w:hanging="113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35932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1A"/>
    <w:rsid w:val="00063E2B"/>
    <w:rsid w:val="00091F57"/>
    <w:rsid w:val="0009336F"/>
    <w:rsid w:val="000E7F6C"/>
    <w:rsid w:val="000F1D3B"/>
    <w:rsid w:val="00113F25"/>
    <w:rsid w:val="00183426"/>
    <w:rsid w:val="0021572B"/>
    <w:rsid w:val="00254754"/>
    <w:rsid w:val="002A2B0A"/>
    <w:rsid w:val="002C3172"/>
    <w:rsid w:val="002E3917"/>
    <w:rsid w:val="002F6A39"/>
    <w:rsid w:val="00303AA8"/>
    <w:rsid w:val="0033471C"/>
    <w:rsid w:val="0034003D"/>
    <w:rsid w:val="00376DE7"/>
    <w:rsid w:val="00381279"/>
    <w:rsid w:val="003C131A"/>
    <w:rsid w:val="00403A6C"/>
    <w:rsid w:val="004337FD"/>
    <w:rsid w:val="00472424"/>
    <w:rsid w:val="00547F50"/>
    <w:rsid w:val="005A5AD3"/>
    <w:rsid w:val="005A68D4"/>
    <w:rsid w:val="005C127A"/>
    <w:rsid w:val="005C3B0C"/>
    <w:rsid w:val="005D57E9"/>
    <w:rsid w:val="00606DC7"/>
    <w:rsid w:val="0061793C"/>
    <w:rsid w:val="006250AF"/>
    <w:rsid w:val="006F72C0"/>
    <w:rsid w:val="007262C9"/>
    <w:rsid w:val="00735733"/>
    <w:rsid w:val="0075233C"/>
    <w:rsid w:val="007567A8"/>
    <w:rsid w:val="00757B1C"/>
    <w:rsid w:val="007B06D2"/>
    <w:rsid w:val="007C4AFC"/>
    <w:rsid w:val="007D3C96"/>
    <w:rsid w:val="008D2601"/>
    <w:rsid w:val="008F5868"/>
    <w:rsid w:val="009E2F33"/>
    <w:rsid w:val="00A30F1D"/>
    <w:rsid w:val="00A957BA"/>
    <w:rsid w:val="00AD2C06"/>
    <w:rsid w:val="00AF1612"/>
    <w:rsid w:val="00B21808"/>
    <w:rsid w:val="00B2607F"/>
    <w:rsid w:val="00B338FD"/>
    <w:rsid w:val="00B44CB6"/>
    <w:rsid w:val="00B72642"/>
    <w:rsid w:val="00BA3336"/>
    <w:rsid w:val="00BC2636"/>
    <w:rsid w:val="00C14324"/>
    <w:rsid w:val="00C30E47"/>
    <w:rsid w:val="00C47C98"/>
    <w:rsid w:val="00C611BD"/>
    <w:rsid w:val="00D00386"/>
    <w:rsid w:val="00D62164"/>
    <w:rsid w:val="00D72E35"/>
    <w:rsid w:val="00DF53B1"/>
    <w:rsid w:val="00DF561E"/>
    <w:rsid w:val="00E564FA"/>
    <w:rsid w:val="00EC4C56"/>
    <w:rsid w:val="00ED33E9"/>
    <w:rsid w:val="00F14518"/>
    <w:rsid w:val="00F73197"/>
    <w:rsid w:val="00FC5BFD"/>
    <w:rsid w:val="00FF0591"/>
    <w:rsid w:val="00FF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D477EC"/>
  <w15:chartTrackingRefBased/>
  <w15:docId w15:val="{6A0F20D6-49CB-42E1-803E-175D7931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D3"/>
  </w:style>
  <w:style w:type="paragraph" w:styleId="Titre1">
    <w:name w:val="heading 1"/>
    <w:basedOn w:val="Normal"/>
    <w:next w:val="Normal"/>
    <w:link w:val="Titre1Car"/>
    <w:uiPriority w:val="9"/>
    <w:qFormat/>
    <w:rsid w:val="006250AF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161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="Times New Roman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1612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F1612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="Times New Roman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F1612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="Times New Roman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F1612"/>
    <w:pPr>
      <w:keepNext/>
      <w:keepLines/>
      <w:numPr>
        <w:ilvl w:val="5"/>
        <w:numId w:val="1"/>
      </w:numPr>
      <w:spacing w:before="40" w:after="0"/>
      <w:outlineLvl w:val="5"/>
    </w:pPr>
    <w:rPr>
      <w:rFonts w:ascii="Times New Roman" w:eastAsiaTheme="majorEastAsia" w:hAnsi="Times New Roman" w:cs="Times New Roman"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8F58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F7319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319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3A6C"/>
  </w:style>
  <w:style w:type="paragraph" w:styleId="Pieddepage">
    <w:name w:val="footer"/>
    <w:basedOn w:val="Normal"/>
    <w:link w:val="Pieddepag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A6C"/>
  </w:style>
  <w:style w:type="paragraph" w:styleId="Titre">
    <w:name w:val="Title"/>
    <w:basedOn w:val="Normal"/>
    <w:next w:val="Normal"/>
    <w:link w:val="TitreCar"/>
    <w:autoRedefine/>
    <w:uiPriority w:val="10"/>
    <w:qFormat/>
    <w:rsid w:val="0009336F"/>
    <w:pPr>
      <w:spacing w:after="0" w:line="240" w:lineRule="auto"/>
      <w:contextualSpacing/>
    </w:pPr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9336F"/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table" w:styleId="Grilledutableau">
    <w:name w:val="Table Grid"/>
    <w:basedOn w:val="TableauNormal"/>
    <w:uiPriority w:val="39"/>
    <w:rsid w:val="005C1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C127A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250AF"/>
    <w:rPr>
      <w:rFonts w:ascii="Times New Roman" w:eastAsiaTheme="majorEastAsia" w:hAnsi="Times New Roman" w:cs="Times New Roman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F1612"/>
    <w:rPr>
      <w:rFonts w:ascii="Times New Roman" w:eastAsiaTheme="majorEastAsia" w:hAnsi="Times New Roman" w:cs="Times New Roman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F1612"/>
    <w:rPr>
      <w:rFonts w:ascii="Times New Roman" w:eastAsiaTheme="majorEastAsia" w:hAnsi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F1612"/>
    <w:rPr>
      <w:rFonts w:ascii="Times New Roman" w:eastAsiaTheme="majorEastAsia" w:hAnsi="Times New Roman" w:cs="Times New Roman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6Car">
    <w:name w:val="Titre 6 Car"/>
    <w:basedOn w:val="Policepardfaut"/>
    <w:link w:val="Titre6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7Car">
    <w:name w:val="Titre 7 Car"/>
    <w:basedOn w:val="Policepardfaut"/>
    <w:link w:val="Titre7"/>
    <w:uiPriority w:val="9"/>
    <w:rsid w:val="008F5868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F731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731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0F1D3B"/>
    <w:pPr>
      <w:spacing w:before="120" w:after="120"/>
    </w:pPr>
    <w:rPr>
      <w:rFonts w:cstheme="minorHAnsi"/>
      <w:b/>
      <w:bCs/>
      <w:caps/>
      <w:sz w:val="20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0F1D3B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F1D3B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TM4">
    <w:name w:val="toc 4"/>
    <w:basedOn w:val="Normal"/>
    <w:next w:val="Normal"/>
    <w:autoRedefine/>
    <w:uiPriority w:val="39"/>
    <w:unhideWhenUsed/>
    <w:rsid w:val="000F1D3B"/>
    <w:pPr>
      <w:spacing w:after="0"/>
      <w:ind w:left="660"/>
    </w:pPr>
    <w:rPr>
      <w:rFonts w:cstheme="minorHAnsi"/>
      <w:sz w:val="18"/>
      <w:szCs w:val="21"/>
    </w:rPr>
  </w:style>
  <w:style w:type="paragraph" w:styleId="TM5">
    <w:name w:val="toc 5"/>
    <w:basedOn w:val="Normal"/>
    <w:next w:val="Normal"/>
    <w:autoRedefine/>
    <w:uiPriority w:val="39"/>
    <w:unhideWhenUsed/>
    <w:rsid w:val="000F1D3B"/>
    <w:pPr>
      <w:spacing w:after="0"/>
      <w:ind w:left="880"/>
    </w:pPr>
    <w:rPr>
      <w:rFonts w:cstheme="minorHAnsi"/>
      <w:sz w:val="18"/>
      <w:szCs w:val="21"/>
    </w:rPr>
  </w:style>
  <w:style w:type="paragraph" w:styleId="TM6">
    <w:name w:val="toc 6"/>
    <w:basedOn w:val="Normal"/>
    <w:next w:val="Normal"/>
    <w:autoRedefine/>
    <w:uiPriority w:val="39"/>
    <w:unhideWhenUsed/>
    <w:rsid w:val="000F1D3B"/>
    <w:pPr>
      <w:spacing w:after="0"/>
      <w:ind w:left="1100"/>
    </w:pPr>
    <w:rPr>
      <w:rFonts w:cstheme="minorHAnsi"/>
      <w:sz w:val="18"/>
      <w:szCs w:val="21"/>
    </w:rPr>
  </w:style>
  <w:style w:type="paragraph" w:styleId="TM7">
    <w:name w:val="toc 7"/>
    <w:basedOn w:val="Normal"/>
    <w:next w:val="Normal"/>
    <w:autoRedefine/>
    <w:uiPriority w:val="39"/>
    <w:unhideWhenUsed/>
    <w:rsid w:val="000F1D3B"/>
    <w:pPr>
      <w:spacing w:after="0"/>
      <w:ind w:left="1320"/>
    </w:pPr>
    <w:rPr>
      <w:rFonts w:cstheme="minorHAnsi"/>
      <w:sz w:val="18"/>
      <w:szCs w:val="21"/>
    </w:rPr>
  </w:style>
  <w:style w:type="paragraph" w:styleId="TM8">
    <w:name w:val="toc 8"/>
    <w:basedOn w:val="Normal"/>
    <w:next w:val="Normal"/>
    <w:autoRedefine/>
    <w:uiPriority w:val="39"/>
    <w:unhideWhenUsed/>
    <w:rsid w:val="000F1D3B"/>
    <w:pPr>
      <w:spacing w:after="0"/>
      <w:ind w:left="1540"/>
    </w:pPr>
    <w:rPr>
      <w:rFonts w:cstheme="minorHAnsi"/>
      <w:sz w:val="18"/>
      <w:szCs w:val="21"/>
    </w:rPr>
  </w:style>
  <w:style w:type="paragraph" w:styleId="TM9">
    <w:name w:val="toc 9"/>
    <w:basedOn w:val="Normal"/>
    <w:next w:val="Normal"/>
    <w:autoRedefine/>
    <w:uiPriority w:val="39"/>
    <w:unhideWhenUsed/>
    <w:rsid w:val="000F1D3B"/>
    <w:pPr>
      <w:spacing w:after="0"/>
      <w:ind w:left="1760"/>
    </w:pPr>
    <w:rPr>
      <w:rFonts w:cstheme="minorHAnsi"/>
      <w:sz w:val="18"/>
      <w:szCs w:val="21"/>
    </w:rPr>
  </w:style>
  <w:style w:type="character" w:styleId="Lienhypertexte">
    <w:name w:val="Hyperlink"/>
    <w:basedOn w:val="Policepardfaut"/>
    <w:uiPriority w:val="99"/>
    <w:unhideWhenUsed/>
    <w:rsid w:val="000F1D3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2F3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003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amel\Documents\Mod&#232;les%20Office%20personnalis&#233;s\ModTwo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F999A-371E-47EE-A806-B7A897CAA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ModTwo.dotx</Template>
  <TotalTime>1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Java Dates</vt:lpstr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Dates</dc:title>
  <dc:subject>Java Dates</dc:subject>
  <dc:creator>Djamel CHABANE</dc:creator>
  <cp:keywords/>
  <dc:description>Java Dates</dc:description>
  <cp:lastModifiedBy>Djamel CHABANE</cp:lastModifiedBy>
  <cp:revision>2</cp:revision>
  <dcterms:created xsi:type="dcterms:W3CDTF">2022-06-24T17:50:00Z</dcterms:created>
  <dcterms:modified xsi:type="dcterms:W3CDTF">2022-06-24T17:50:00Z</dcterms:modified>
</cp:coreProperties>
</file>